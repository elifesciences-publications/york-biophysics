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0C8" w:rsidRDefault="00766582" w:rsidP="002940C8">
      <w:pPr>
        <w:pStyle w:val="Heading1"/>
      </w:pPr>
      <w:r>
        <w:t>ADEMS code v2</w:t>
      </w:r>
    </w:p>
    <w:p w:rsidR="002940C8" w:rsidRDefault="002940C8"/>
    <w:p w:rsidR="002940C8" w:rsidRDefault="002940C8">
      <w:r>
        <w:t>Changes from previous version</w:t>
      </w:r>
      <w:proofErr w:type="gramStart"/>
      <w:r>
        <w:t>:…</w:t>
      </w:r>
      <w:proofErr w:type="gramEnd"/>
    </w:p>
    <w:p w:rsidR="005341AA" w:rsidRDefault="002940C8">
      <w:r>
        <w:t>The tracking software consists of a series of functions for opening data and tracking particles, as well as a number of analysis functions.</w:t>
      </w:r>
    </w:p>
    <w:p w:rsidR="00A850F3" w:rsidRDefault="008F6E93">
      <w:r>
        <w:t>Useful to know: There is a ‘</w:t>
      </w:r>
      <w:proofErr w:type="spellStart"/>
      <w:r>
        <w:t>show_output</w:t>
      </w:r>
      <w:proofErr w:type="spellEnd"/>
      <w:r>
        <w:t>’ option that can be used to view graphs and manually advance at each stage of the algorithm</w:t>
      </w:r>
      <w:r w:rsidR="00A850F3">
        <w:t>.</w:t>
      </w:r>
    </w:p>
    <w:p w:rsidR="00A850F3" w:rsidRDefault="00A850F3">
      <w:proofErr w:type="spellStart"/>
      <w:r>
        <w:t>Cursor_mode</w:t>
      </w:r>
      <w:proofErr w:type="spellEnd"/>
      <w:r>
        <w:t>: set =1 and user can manually specify where spots are. The code will return intensity values at this point over the whole time series.</w:t>
      </w:r>
      <w:bookmarkStart w:id="0" w:name="_GoBack"/>
      <w:bookmarkEnd w:id="0"/>
    </w:p>
    <w:p w:rsidR="002940C8" w:rsidRDefault="002940C8">
      <w:r w:rsidRPr="000274A8">
        <w:rPr>
          <w:b/>
        </w:rPr>
        <w:t>FinalCode</w:t>
      </w:r>
      <w:r w:rsidR="00DB756D">
        <w:rPr>
          <w:b/>
        </w:rPr>
        <w:t>1</w:t>
      </w:r>
      <w:r w:rsidR="008F6E93">
        <w:rPr>
          <w:b/>
        </w:rPr>
        <w:t>2</w:t>
      </w:r>
      <w:r>
        <w:t xml:space="preserve">: This is the main tracking program and is a function of </w:t>
      </w:r>
      <w:proofErr w:type="spellStart"/>
      <w:r>
        <w:t>image_label</w:t>
      </w:r>
      <w:proofErr w:type="spellEnd"/>
      <w:r>
        <w:t xml:space="preserve">. It returns spot arrays for each channel and </w:t>
      </w:r>
      <w:proofErr w:type="spellStart"/>
      <w:r>
        <w:t>frame_average</w:t>
      </w:r>
      <w:proofErr w:type="spellEnd"/>
      <w:r>
        <w:t>. It uses:</w:t>
      </w:r>
    </w:p>
    <w:p w:rsidR="000274A8" w:rsidRPr="000274A8" w:rsidRDefault="000274A8" w:rsidP="000274A8">
      <w:pPr>
        <w:pStyle w:val="NoSpacing"/>
        <w:ind w:left="709"/>
        <w:rPr>
          <w:sz w:val="24"/>
          <w:szCs w:val="24"/>
        </w:rPr>
      </w:pPr>
      <w:proofErr w:type="spellStart"/>
      <w:proofErr w:type="gramStart"/>
      <w:r w:rsidRPr="000274A8">
        <w:rPr>
          <w:b/>
        </w:rPr>
        <w:t>extract</w:t>
      </w:r>
      <w:r w:rsidR="00DB756D">
        <w:rPr>
          <w:b/>
        </w:rPr>
        <w:t>ImageSequence</w:t>
      </w:r>
      <w:proofErr w:type="spellEnd"/>
      <w:proofErr w:type="gramEnd"/>
      <w:r>
        <w:rPr>
          <w:b/>
        </w:rPr>
        <w:t>:</w:t>
      </w:r>
      <w:r>
        <w:t xml:space="preserve"> extracts user set frames from </w:t>
      </w:r>
      <w:proofErr w:type="spellStart"/>
      <w:r>
        <w:t>tif</w:t>
      </w:r>
      <w:proofErr w:type="spellEnd"/>
      <w:r>
        <w:t xml:space="preserve"> specified by </w:t>
      </w:r>
      <w:proofErr w:type="spellStart"/>
      <w:r>
        <w:t>image_label</w:t>
      </w:r>
      <w:proofErr w:type="spellEnd"/>
    </w:p>
    <w:p w:rsidR="000274A8" w:rsidRPr="000274A8" w:rsidRDefault="000274A8" w:rsidP="000274A8">
      <w:pPr>
        <w:pStyle w:val="NoSpacing"/>
        <w:ind w:left="709"/>
        <w:rPr>
          <w:sz w:val="24"/>
          <w:szCs w:val="24"/>
        </w:rPr>
      </w:pPr>
      <w:r w:rsidRPr="000274A8">
        <w:rPr>
          <w:b/>
        </w:rPr>
        <w:t>LaserOn</w:t>
      </w:r>
      <w:r w:rsidR="00DB756D">
        <w:rPr>
          <w:b/>
        </w:rPr>
        <w:t>2</w:t>
      </w:r>
      <w:r>
        <w:rPr>
          <w:b/>
        </w:rPr>
        <w:t>:</w:t>
      </w:r>
      <w:r>
        <w:t xml:space="preserve"> Calculates where the first illuminated frame is based on maximum intensity</w:t>
      </w:r>
    </w:p>
    <w:p w:rsidR="000274A8" w:rsidRPr="000274A8" w:rsidRDefault="000274A8" w:rsidP="000274A8">
      <w:pPr>
        <w:pStyle w:val="NoSpacing"/>
        <w:ind w:left="709"/>
        <w:rPr>
          <w:sz w:val="24"/>
          <w:szCs w:val="24"/>
        </w:rPr>
      </w:pPr>
      <w:proofErr w:type="spellStart"/>
      <w:r w:rsidRPr="000274A8">
        <w:rPr>
          <w:b/>
        </w:rPr>
        <w:t>FrameAverage</w:t>
      </w:r>
      <w:proofErr w:type="spellEnd"/>
      <w:r>
        <w:rPr>
          <w:b/>
        </w:rPr>
        <w:t xml:space="preserve">: </w:t>
      </w:r>
      <w:r>
        <w:t>Calculates a frame average/summation over set no. frames</w:t>
      </w:r>
    </w:p>
    <w:p w:rsidR="000274A8" w:rsidRPr="000274A8" w:rsidRDefault="000274A8" w:rsidP="000274A8">
      <w:pPr>
        <w:pStyle w:val="NoSpacing"/>
        <w:ind w:left="709"/>
        <w:rPr>
          <w:sz w:val="24"/>
          <w:szCs w:val="24"/>
        </w:rPr>
      </w:pPr>
      <w:r w:rsidRPr="000274A8">
        <w:rPr>
          <w:b/>
        </w:rPr>
        <w:t>findSpots</w:t>
      </w:r>
      <w:r w:rsidR="00DB756D">
        <w:rPr>
          <w:b/>
        </w:rPr>
        <w:t>3</w:t>
      </w:r>
      <w:r>
        <w:rPr>
          <w:b/>
        </w:rPr>
        <w:t>:</w:t>
      </w:r>
      <w:r>
        <w:t xml:space="preserve"> thresholds the image with Otsu’s method to find candidate spots</w:t>
      </w:r>
    </w:p>
    <w:p w:rsidR="000274A8" w:rsidRPr="000274A8" w:rsidRDefault="000274A8" w:rsidP="000274A8">
      <w:pPr>
        <w:pStyle w:val="NoSpacing"/>
        <w:ind w:left="709"/>
        <w:rPr>
          <w:sz w:val="24"/>
          <w:szCs w:val="24"/>
        </w:rPr>
      </w:pPr>
      <w:r w:rsidRPr="000274A8">
        <w:rPr>
          <w:b/>
        </w:rPr>
        <w:t>findSpotCentre2</w:t>
      </w:r>
      <w:r>
        <w:rPr>
          <w:b/>
        </w:rPr>
        <w:t xml:space="preserve">: </w:t>
      </w:r>
      <w:r>
        <w:t>performs iterative Gaussian masking to find spot centre and total intensity</w:t>
      </w:r>
    </w:p>
    <w:p w:rsidR="000274A8" w:rsidRPr="000274A8" w:rsidRDefault="000274A8" w:rsidP="000274A8">
      <w:pPr>
        <w:pStyle w:val="NoSpacing"/>
        <w:ind w:left="709"/>
        <w:rPr>
          <w:sz w:val="24"/>
          <w:szCs w:val="24"/>
        </w:rPr>
      </w:pPr>
      <w:r w:rsidRPr="000274A8">
        <w:rPr>
          <w:b/>
        </w:rPr>
        <w:t>fit2DgaussianFixedCenter</w:t>
      </w:r>
      <w:r>
        <w:rPr>
          <w:b/>
        </w:rPr>
        <w:t xml:space="preserve">: </w:t>
      </w:r>
      <w:r>
        <w:t xml:space="preserve">fits a constrained 2D Gaussian to find </w:t>
      </w:r>
      <w:proofErr w:type="spellStart"/>
      <w:r>
        <w:t>sigma</w:t>
      </w:r>
      <w:r w:rsidR="003B29F1">
        <w:t>_x</w:t>
      </w:r>
      <w:proofErr w:type="spellEnd"/>
      <w:r w:rsidR="003B29F1">
        <w:t>/y and central intensity</w:t>
      </w:r>
    </w:p>
    <w:p w:rsidR="000274A8" w:rsidRPr="003B29F1" w:rsidRDefault="000274A8" w:rsidP="000274A8">
      <w:pPr>
        <w:pStyle w:val="NoSpacing"/>
        <w:ind w:left="709"/>
        <w:rPr>
          <w:sz w:val="24"/>
          <w:szCs w:val="24"/>
        </w:rPr>
      </w:pPr>
      <w:r w:rsidRPr="000274A8">
        <w:rPr>
          <w:b/>
        </w:rPr>
        <w:t>MergeCoincidentSpots3</w:t>
      </w:r>
      <w:r w:rsidR="003B29F1">
        <w:rPr>
          <w:b/>
        </w:rPr>
        <w:t xml:space="preserve">:  </w:t>
      </w:r>
      <w:r w:rsidR="003B29F1">
        <w:t>iteratively finds spots which are too close together and averages their centres, assigns junk values to now redundant spot numbers</w:t>
      </w:r>
    </w:p>
    <w:p w:rsidR="000274A8" w:rsidRDefault="000274A8" w:rsidP="000274A8">
      <w:pPr>
        <w:pStyle w:val="NoSpacing"/>
        <w:ind w:left="709"/>
      </w:pPr>
      <w:r w:rsidRPr="000274A8">
        <w:rPr>
          <w:b/>
        </w:rPr>
        <w:t>LinkSpots3</w:t>
      </w:r>
      <w:r w:rsidR="003B29F1">
        <w:rPr>
          <w:b/>
        </w:rPr>
        <w:t xml:space="preserve">: </w:t>
      </w:r>
      <w:r w:rsidR="003B29F1">
        <w:t>links spots into trajectories</w:t>
      </w:r>
      <w:r w:rsidR="00005633">
        <w:t xml:space="preserve"> based on proximity</w:t>
      </w:r>
    </w:p>
    <w:p w:rsidR="008F6E93" w:rsidRDefault="008F6E93" w:rsidP="008F6E93">
      <w:pPr>
        <w:pStyle w:val="NoSpacing"/>
      </w:pPr>
    </w:p>
    <w:p w:rsidR="008F6E93" w:rsidRPr="008F6E93" w:rsidRDefault="008F6E93" w:rsidP="008F6E93">
      <w:pPr>
        <w:pStyle w:val="NoSpacing"/>
      </w:pPr>
      <w:r w:rsidRPr="008F6E93">
        <w:rPr>
          <w:b/>
        </w:rPr>
        <w:t>FinalCode12Preloaded:</w:t>
      </w:r>
      <w:r>
        <w:rPr>
          <w:b/>
        </w:rPr>
        <w:t xml:space="preserve"> </w:t>
      </w:r>
      <w:r>
        <w:t>Is a version of final code for when you have already loaded the image data (for example if you have opened and manipulated it already)</w:t>
      </w:r>
    </w:p>
    <w:p w:rsidR="00005633" w:rsidRDefault="00005633" w:rsidP="00005633">
      <w:pPr>
        <w:pStyle w:val="NoSpacing"/>
        <w:rPr>
          <w:b/>
        </w:rPr>
      </w:pPr>
    </w:p>
    <w:p w:rsidR="00005633" w:rsidRDefault="00005633" w:rsidP="00005633">
      <w:pPr>
        <w:pStyle w:val="NoSpacing"/>
      </w:pPr>
      <w:r>
        <w:rPr>
          <w:b/>
        </w:rPr>
        <w:t>TrackAll</w:t>
      </w:r>
      <w:r w:rsidR="00DB756D">
        <w:rPr>
          <w:b/>
        </w:rPr>
        <w:t>5</w:t>
      </w:r>
      <w:r>
        <w:t>: loops over date stored in folder hierarchy: strain\date\sample\</w:t>
      </w:r>
      <w:proofErr w:type="gramStart"/>
      <w:r>
        <w:t>cell(</w:t>
      </w:r>
      <w:proofErr w:type="gramEnd"/>
      <w:r>
        <w:t xml:space="preserve">field of view) and tracks largest </w:t>
      </w:r>
      <w:proofErr w:type="spellStart"/>
      <w:r>
        <w:t>tif</w:t>
      </w:r>
      <w:proofErr w:type="spellEnd"/>
      <w:r>
        <w:t xml:space="preserve"> (over cert</w:t>
      </w:r>
      <w:r w:rsidR="00DB756D">
        <w:t xml:space="preserve">ain threshold). </w:t>
      </w:r>
      <w:proofErr w:type="gramStart"/>
      <w:r w:rsidR="00DB756D">
        <w:t>Saves data to</w:t>
      </w:r>
      <w:r>
        <w:t xml:space="preserve"> two analysis directories.</w:t>
      </w:r>
      <w:proofErr w:type="gramEnd"/>
      <w:r w:rsidR="00DB756D">
        <w:t xml:space="preserve"> Runs in parallel with error handling</w:t>
      </w:r>
    </w:p>
    <w:p w:rsidR="00005633" w:rsidRDefault="00005633" w:rsidP="00005633">
      <w:pPr>
        <w:pStyle w:val="NoSpacing"/>
      </w:pPr>
    </w:p>
    <w:p w:rsidR="00005633" w:rsidRDefault="00005633" w:rsidP="00005633">
      <w:pPr>
        <w:pStyle w:val="NoSpacing"/>
      </w:pPr>
      <w:proofErr w:type="spellStart"/>
      <w:r>
        <w:rPr>
          <w:b/>
        </w:rPr>
        <w:t>IntensityPlot</w:t>
      </w:r>
      <w:proofErr w:type="spellEnd"/>
      <w:r>
        <w:rPr>
          <w:b/>
        </w:rPr>
        <w:t xml:space="preserve">: </w:t>
      </w:r>
      <w:r>
        <w:t>generates plots from the data file and frame average</w:t>
      </w:r>
    </w:p>
    <w:p w:rsidR="00005633" w:rsidRDefault="00005633" w:rsidP="00005633">
      <w:pPr>
        <w:pStyle w:val="NoSpacing"/>
      </w:pPr>
    </w:p>
    <w:p w:rsidR="00005633" w:rsidRDefault="00005633" w:rsidP="00005633">
      <w:pPr>
        <w:pStyle w:val="NoSpacing"/>
      </w:pPr>
    </w:p>
    <w:p w:rsidR="00005633" w:rsidRDefault="00005633" w:rsidP="00005633">
      <w:pPr>
        <w:pStyle w:val="NoSpacing"/>
      </w:pPr>
      <w:r>
        <w:rPr>
          <w:b/>
        </w:rPr>
        <w:t>MoviePlot</w:t>
      </w:r>
      <w:r w:rsidR="00DB756D">
        <w:rPr>
          <w:b/>
        </w:rPr>
        <w:t>2</w:t>
      </w:r>
      <w:r>
        <w:rPr>
          <w:b/>
        </w:rPr>
        <w:t xml:space="preserve">: </w:t>
      </w:r>
      <w:r>
        <w:t xml:space="preserve">reads in spot data and </w:t>
      </w:r>
      <w:proofErr w:type="spellStart"/>
      <w:r>
        <w:t>tif</w:t>
      </w:r>
      <w:proofErr w:type="spellEnd"/>
      <w:r>
        <w:t xml:space="preserve"> data and plots trajectories on each frame to make into a movie</w:t>
      </w:r>
    </w:p>
    <w:p w:rsidR="00005633" w:rsidRDefault="00005633" w:rsidP="00005633">
      <w:pPr>
        <w:pStyle w:val="NoSpacing"/>
      </w:pPr>
    </w:p>
    <w:p w:rsidR="000E6A72" w:rsidRDefault="000E6A72" w:rsidP="00005633">
      <w:pPr>
        <w:pStyle w:val="NoSpacing"/>
      </w:pPr>
    </w:p>
    <w:p w:rsidR="000E6A72" w:rsidRPr="000E6A72" w:rsidRDefault="000E6A72" w:rsidP="00005633">
      <w:pPr>
        <w:pStyle w:val="NoSpacing"/>
        <w:rPr>
          <w:i/>
          <w:sz w:val="24"/>
          <w:szCs w:val="24"/>
        </w:rPr>
      </w:pPr>
      <w:proofErr w:type="spellStart"/>
      <w:r>
        <w:rPr>
          <w:b/>
        </w:rPr>
        <w:t>SpotBaseline</w:t>
      </w:r>
      <w:proofErr w:type="spellEnd"/>
      <w:r>
        <w:rPr>
          <w:b/>
        </w:rPr>
        <w:t xml:space="preserve">: </w:t>
      </w:r>
      <w:r>
        <w:t>reads in spot data and image data</w:t>
      </w:r>
      <w:proofErr w:type="gramStart"/>
      <w:r>
        <w:t>,  uses</w:t>
      </w:r>
      <w:proofErr w:type="gramEnd"/>
      <w:r>
        <w:t xml:space="preserve"> last x/y co-</w:t>
      </w:r>
      <w:proofErr w:type="spellStart"/>
      <w:r>
        <w:t>ords</w:t>
      </w:r>
      <w:proofErr w:type="spellEnd"/>
      <w:r>
        <w:t xml:space="preserve"> of each trajectory as baseline cords and calculates 10 frames intensity values, stores it back in a new spot array</w:t>
      </w:r>
      <w:r w:rsidR="0094496C">
        <w:t>. Use this to calculate zero values for seeing step bleaching.</w:t>
      </w:r>
    </w:p>
    <w:p w:rsidR="002940C8" w:rsidRDefault="002940C8"/>
    <w:p w:rsidR="00DB756D" w:rsidRDefault="00DB756D">
      <w:r>
        <w:rPr>
          <w:b/>
        </w:rPr>
        <w:t>Segmentation</w:t>
      </w:r>
      <w:r>
        <w:t>: scripts for segmenting cells</w:t>
      </w:r>
    </w:p>
    <w:p w:rsidR="00DB756D" w:rsidRDefault="00DB756D">
      <w:r>
        <w:rPr>
          <w:b/>
        </w:rPr>
        <w:lastRenderedPageBreak/>
        <w:t>Useful Scripts:</w:t>
      </w:r>
      <w:r>
        <w:t xml:space="preserve"> various scripts including kernel density function plots,</w:t>
      </w:r>
      <w:r w:rsidR="008F6E93">
        <w:t xml:space="preserve"> plotting reconstructions,</w:t>
      </w:r>
      <w:r>
        <w:t xml:space="preserve"> hot plots, cluster analys</w:t>
      </w:r>
      <w:r w:rsidR="008F6E93">
        <w:t xml:space="preserve">is, </w:t>
      </w:r>
      <w:proofErr w:type="spellStart"/>
      <w:proofErr w:type="gramStart"/>
      <w:r w:rsidR="008F6E93">
        <w:t>chung</w:t>
      </w:r>
      <w:proofErr w:type="spellEnd"/>
      <w:proofErr w:type="gramEnd"/>
      <w:r w:rsidR="008F6E93">
        <w:t xml:space="preserve"> </w:t>
      </w:r>
      <w:proofErr w:type="spellStart"/>
      <w:r w:rsidR="008F6E93">
        <w:t>kennedy</w:t>
      </w:r>
      <w:proofErr w:type="spellEnd"/>
      <w:r w:rsidR="008F6E93">
        <w:t xml:space="preserve"> filtering </w:t>
      </w:r>
      <w:proofErr w:type="spellStart"/>
      <w:r w:rsidR="008F6E93">
        <w:t>etc</w:t>
      </w:r>
      <w:proofErr w:type="spellEnd"/>
      <w:r w:rsidR="008F6E93">
        <w:t>,</w:t>
      </w:r>
    </w:p>
    <w:p w:rsidR="00425FC9" w:rsidRDefault="00425FC9" w:rsidP="00425FC9">
      <w:r>
        <w:t xml:space="preserve">SpotsCh1/2 is an </w:t>
      </w:r>
      <w:proofErr w:type="gramStart"/>
      <w:r>
        <w:t>array,</w:t>
      </w:r>
      <w:proofErr w:type="gramEnd"/>
      <w:r>
        <w:t xml:space="preserve"> each row contains the information for a spot found in an image frame in the series. The columns contain the following information:</w:t>
      </w:r>
    </w:p>
    <w:p w:rsidR="00425FC9" w:rsidRDefault="00425FC9" w:rsidP="00425FC9">
      <w:pPr>
        <w:pStyle w:val="ListParagraph"/>
        <w:numPr>
          <w:ilvl w:val="0"/>
          <w:numId w:val="1"/>
        </w:numPr>
      </w:pPr>
      <w:r>
        <w:t>X coordinate (pixels)</w:t>
      </w:r>
    </w:p>
    <w:p w:rsidR="00425FC9" w:rsidRDefault="00425FC9" w:rsidP="00425FC9">
      <w:pPr>
        <w:pStyle w:val="ListParagraph"/>
        <w:numPr>
          <w:ilvl w:val="0"/>
          <w:numId w:val="1"/>
        </w:numPr>
      </w:pPr>
      <w:r>
        <w:t>Y coordinate (pixels)</w:t>
      </w:r>
    </w:p>
    <w:p w:rsidR="00425FC9" w:rsidRDefault="00425FC9" w:rsidP="00425FC9">
      <w:pPr>
        <w:pStyle w:val="ListParagraph"/>
        <w:numPr>
          <w:ilvl w:val="0"/>
          <w:numId w:val="1"/>
        </w:numPr>
      </w:pPr>
      <w:proofErr w:type="spellStart"/>
      <w:r>
        <w:t>Clipping_flag</w:t>
      </w:r>
      <w:proofErr w:type="spellEnd"/>
      <w:r>
        <w:t xml:space="preserve"> (a switch, please  ignore)</w:t>
      </w:r>
    </w:p>
    <w:p w:rsidR="00425FC9" w:rsidRDefault="00425FC9" w:rsidP="00425FC9">
      <w:pPr>
        <w:pStyle w:val="ListParagraph"/>
        <w:numPr>
          <w:ilvl w:val="0"/>
          <w:numId w:val="1"/>
        </w:numPr>
      </w:pPr>
      <w:r>
        <w:t>Mean local background pixel intensity</w:t>
      </w:r>
    </w:p>
    <w:p w:rsidR="00425FC9" w:rsidRDefault="00425FC9" w:rsidP="00425FC9">
      <w:pPr>
        <w:pStyle w:val="ListParagraph"/>
        <w:numPr>
          <w:ilvl w:val="0"/>
          <w:numId w:val="1"/>
        </w:numPr>
      </w:pPr>
      <w:r>
        <w:t>Total spot intensity, background corrected</w:t>
      </w:r>
    </w:p>
    <w:p w:rsidR="00425FC9" w:rsidRDefault="00425FC9" w:rsidP="00425FC9">
      <w:pPr>
        <w:pStyle w:val="ListParagraph"/>
        <w:numPr>
          <w:ilvl w:val="0"/>
          <w:numId w:val="1"/>
        </w:numPr>
      </w:pPr>
      <w:r>
        <w:t>X spot sigma width</w:t>
      </w:r>
    </w:p>
    <w:p w:rsidR="00425FC9" w:rsidRDefault="00425FC9" w:rsidP="00425FC9">
      <w:pPr>
        <w:pStyle w:val="ListParagraph"/>
        <w:numPr>
          <w:ilvl w:val="0"/>
          <w:numId w:val="1"/>
        </w:numPr>
      </w:pPr>
      <w:r>
        <w:t>Y spot sigma width</w:t>
      </w:r>
    </w:p>
    <w:p w:rsidR="00425FC9" w:rsidRDefault="00425FC9" w:rsidP="00425FC9">
      <w:pPr>
        <w:pStyle w:val="ListParagraph"/>
        <w:numPr>
          <w:ilvl w:val="0"/>
          <w:numId w:val="1"/>
        </w:numPr>
      </w:pPr>
      <w:r>
        <w:t>Spot central intensity (peak intensity in a fitted Gaussian)</w:t>
      </w:r>
    </w:p>
    <w:p w:rsidR="00425FC9" w:rsidRDefault="00425FC9" w:rsidP="00425FC9">
      <w:pPr>
        <w:pStyle w:val="ListParagraph"/>
        <w:numPr>
          <w:ilvl w:val="0"/>
          <w:numId w:val="1"/>
        </w:numPr>
      </w:pPr>
      <w:r>
        <w:t>Frame number the spot was found in</w:t>
      </w:r>
    </w:p>
    <w:p w:rsidR="00425FC9" w:rsidRDefault="00425FC9" w:rsidP="00425FC9">
      <w:pPr>
        <w:pStyle w:val="ListParagraph"/>
        <w:numPr>
          <w:ilvl w:val="0"/>
          <w:numId w:val="1"/>
        </w:numPr>
      </w:pPr>
      <w:r>
        <w:t>Trajectory number, spots in the same trajectory have the same trajectory number</w:t>
      </w:r>
    </w:p>
    <w:p w:rsidR="00425FC9" w:rsidRDefault="00425FC9" w:rsidP="00425FC9">
      <w:pPr>
        <w:pStyle w:val="ListParagraph"/>
        <w:numPr>
          <w:ilvl w:val="0"/>
          <w:numId w:val="1"/>
        </w:numPr>
      </w:pPr>
      <w:r>
        <w:t>Signal to noise ratio</w:t>
      </w:r>
    </w:p>
    <w:p w:rsidR="00425FC9" w:rsidRDefault="00425FC9" w:rsidP="00425FC9">
      <w:pPr>
        <w:pStyle w:val="ListParagraph"/>
        <w:numPr>
          <w:ilvl w:val="0"/>
          <w:numId w:val="1"/>
        </w:numPr>
      </w:pPr>
      <w:r>
        <w:t>Frame in which laser exposure began</w:t>
      </w:r>
    </w:p>
    <w:p w:rsidR="00425FC9" w:rsidRPr="00DB756D" w:rsidRDefault="00425FC9"/>
    <w:sectPr w:rsidR="00425FC9" w:rsidRPr="00DB7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A0232"/>
    <w:multiLevelType w:val="hybridMultilevel"/>
    <w:tmpl w:val="DBE21E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0C4"/>
    <w:rsid w:val="00005633"/>
    <w:rsid w:val="000274A8"/>
    <w:rsid w:val="000E6A72"/>
    <w:rsid w:val="002940C8"/>
    <w:rsid w:val="003B29F1"/>
    <w:rsid w:val="00425FC9"/>
    <w:rsid w:val="005341AA"/>
    <w:rsid w:val="00766582"/>
    <w:rsid w:val="008F6E93"/>
    <w:rsid w:val="0094496C"/>
    <w:rsid w:val="00A850F3"/>
    <w:rsid w:val="00B96B89"/>
    <w:rsid w:val="00C500C4"/>
    <w:rsid w:val="00DB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0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0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274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5F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0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0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274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5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4544FF77.dotm</Template>
  <TotalTime>3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Wollman</dc:creator>
  <cp:lastModifiedBy>Adam Wollman</cp:lastModifiedBy>
  <cp:revision>3</cp:revision>
  <dcterms:created xsi:type="dcterms:W3CDTF">2015-03-11T12:19:00Z</dcterms:created>
  <dcterms:modified xsi:type="dcterms:W3CDTF">2015-03-24T15:40:00Z</dcterms:modified>
</cp:coreProperties>
</file>